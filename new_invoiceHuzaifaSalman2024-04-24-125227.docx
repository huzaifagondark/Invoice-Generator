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HuzaifaSalman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0-000-000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Mustard Oil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850.0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3400.0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3400.0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3060.0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